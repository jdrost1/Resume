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7662A25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63B6424" w14:textId="453C5808" w:rsidR="00692703" w:rsidRPr="003415C5" w:rsidRDefault="00AD3736" w:rsidP="00913946">
            <w:pPr>
              <w:pStyle w:val="Title"/>
              <w:rPr>
                <w:sz w:val="58"/>
                <w:szCs w:val="58"/>
              </w:rPr>
            </w:pPr>
            <w:r w:rsidRPr="003415C5">
              <w:rPr>
                <w:sz w:val="58"/>
                <w:szCs w:val="58"/>
              </w:rPr>
              <w:t>Ethan</w:t>
            </w:r>
            <w:r w:rsidR="00692703" w:rsidRPr="003415C5">
              <w:rPr>
                <w:sz w:val="58"/>
                <w:szCs w:val="58"/>
              </w:rPr>
              <w:t xml:space="preserve"> </w:t>
            </w:r>
            <w:r w:rsidRPr="003415C5">
              <w:rPr>
                <w:rStyle w:val="IntenseEmphasis"/>
                <w:sz w:val="58"/>
                <w:szCs w:val="58"/>
              </w:rPr>
              <w:t>Drost</w:t>
            </w:r>
          </w:p>
          <w:p w14:paraId="7F7D6F8C" w14:textId="71FAC58B" w:rsidR="00692703" w:rsidRPr="00CF1A49" w:rsidRDefault="00AD3736" w:rsidP="00913946">
            <w:pPr>
              <w:pStyle w:val="ContactInfo"/>
              <w:contextualSpacing w:val="0"/>
            </w:pPr>
            <w:r>
              <w:t>151 Evans Street, Fredericton, NB, E3A 5T1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9D035F32C1B349A094BB17DC1D5E9A97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 xml:space="preserve">(506) </w:t>
            </w:r>
            <w:r w:rsidR="00642AAA">
              <w:t>2</w:t>
            </w:r>
            <w:r>
              <w:t>59-8314</w:t>
            </w:r>
          </w:p>
          <w:p w14:paraId="0A2D5017" w14:textId="18F4E512" w:rsidR="00692703" w:rsidRPr="00CF1A49" w:rsidRDefault="00AD3736" w:rsidP="00913946">
            <w:pPr>
              <w:pStyle w:val="ContactInfoEmphasis"/>
              <w:contextualSpacing w:val="0"/>
            </w:pPr>
            <w:r>
              <w:t>ethanjdrost@gmail.com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782FA0E34585499FA55889B85B7B42CB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history="1">
              <w:r w:rsidR="002A1EC7">
                <w:rPr>
                  <w:rStyle w:val="Hyperlink"/>
                </w:rPr>
                <w:t>LinkedIn</w:t>
              </w:r>
            </w:hyperlink>
            <w:r w:rsidR="002A1EC7">
              <w:t xml:space="preserve"> 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50D7561A41FF4BB792D2A1CECE29E57E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2A1EC7">
                <w:rPr>
                  <w:rStyle w:val="Hyperlink"/>
                </w:rPr>
                <w:t>GitHub</w:t>
              </w:r>
            </w:hyperlink>
            <w:r w:rsidR="002A1EC7">
              <w:t xml:space="preserve">  </w:t>
            </w:r>
          </w:p>
        </w:tc>
      </w:tr>
      <w:tr w:rsidR="009571D8" w:rsidRPr="00CF1A49" w14:paraId="3AD58B2B" w14:textId="77777777" w:rsidTr="00692703">
        <w:tc>
          <w:tcPr>
            <w:tcW w:w="9360" w:type="dxa"/>
            <w:tcMar>
              <w:top w:w="432" w:type="dxa"/>
            </w:tcMar>
          </w:tcPr>
          <w:p w14:paraId="756B9239" w14:textId="0F0F1F7F" w:rsidR="001755A8" w:rsidRPr="00CF1A49" w:rsidRDefault="003415C5" w:rsidP="00913946">
            <w:pPr>
              <w:contextualSpacing w:val="0"/>
            </w:pPr>
            <w:r>
              <w:t xml:space="preserve">Originally attended the University of New Brunswick to pursue a Bachelor of Computer Science before transferring into a Bachelor of Science in Electrical Engineering. </w:t>
            </w:r>
          </w:p>
        </w:tc>
      </w:tr>
    </w:tbl>
    <w:p w14:paraId="2D48D135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98DD404721DE49BBA58E0F0FB3F3D974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082CA3E" w14:textId="77777777" w:rsidTr="00D66A52">
        <w:tc>
          <w:tcPr>
            <w:tcW w:w="9355" w:type="dxa"/>
          </w:tcPr>
          <w:p w14:paraId="5D8E96E6" w14:textId="264CAC07" w:rsidR="001D0BF1" w:rsidRPr="00CF1A49" w:rsidRDefault="002A1EC7" w:rsidP="001D0BF1">
            <w:pPr>
              <w:pStyle w:val="Heading3"/>
              <w:contextualSpacing w:val="0"/>
            </w:pPr>
            <w:r>
              <w:t>2021</w:t>
            </w:r>
            <w:r w:rsidR="001D0BF1" w:rsidRPr="00CF1A49">
              <w:t xml:space="preserve"> – </w:t>
            </w:r>
            <w:r>
              <w:t>2022</w:t>
            </w:r>
          </w:p>
          <w:p w14:paraId="423FDBAF" w14:textId="635E0ACB" w:rsidR="001D0BF1" w:rsidRPr="00CF1A49" w:rsidRDefault="002A1EC7" w:rsidP="001D0BF1">
            <w:pPr>
              <w:pStyle w:val="Heading2"/>
              <w:contextualSpacing w:val="0"/>
            </w:pPr>
            <w:r>
              <w:t>Carpentry labor</w:t>
            </w:r>
            <w:r w:rsidR="00BD5999">
              <w:t>e</w:t>
            </w:r>
            <w:r>
              <w:t>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Griff</w:t>
            </w:r>
            <w:r w:rsidR="001F7635">
              <w:rPr>
                <w:rStyle w:val="SubtleReference"/>
              </w:rPr>
              <w:t>i</w:t>
            </w:r>
            <w:r>
              <w:rPr>
                <w:rStyle w:val="SubtleReference"/>
              </w:rPr>
              <w:t>n endeavors ltd.</w:t>
            </w:r>
          </w:p>
          <w:p w14:paraId="26DB9228" w14:textId="2FD5EFEC" w:rsidR="001E3120" w:rsidRPr="00CF1A49" w:rsidRDefault="002A1EC7" w:rsidP="001D0BF1">
            <w:pPr>
              <w:contextualSpacing w:val="0"/>
            </w:pPr>
            <w:r>
              <w:t>Responsible for material supply, aiding licensed carpenters in their duties,</w:t>
            </w:r>
            <w:r w:rsidR="00381EC3">
              <w:t xml:space="preserve"> dr</w:t>
            </w:r>
            <w:r w:rsidR="00BD5999">
              <w:t>iving</w:t>
            </w:r>
            <w:r w:rsidR="00381EC3">
              <w:t xml:space="preserve"> </w:t>
            </w:r>
            <w:r w:rsidR="003415C5">
              <w:t>trailers, ensuring</w:t>
            </w:r>
            <w:r>
              <w:t xml:space="preserve"> proper site cleanliness and order, set up of tools and equipment.</w:t>
            </w:r>
          </w:p>
        </w:tc>
      </w:tr>
      <w:tr w:rsidR="00F61DF9" w:rsidRPr="00CF1A49" w14:paraId="11547271" w14:textId="77777777" w:rsidTr="00F61DF9">
        <w:tc>
          <w:tcPr>
            <w:tcW w:w="9355" w:type="dxa"/>
            <w:tcMar>
              <w:top w:w="216" w:type="dxa"/>
            </w:tcMar>
          </w:tcPr>
          <w:p w14:paraId="449591D4" w14:textId="0BB6D5AF" w:rsidR="00F61DF9" w:rsidRPr="00CF1A49" w:rsidRDefault="00BF25AB" w:rsidP="00F61DF9">
            <w:pPr>
              <w:pStyle w:val="Heading3"/>
              <w:contextualSpacing w:val="0"/>
            </w:pPr>
            <w:r>
              <w:t>2020</w:t>
            </w:r>
            <w:r w:rsidR="00F61DF9" w:rsidRPr="00CF1A49">
              <w:t xml:space="preserve"> </w:t>
            </w:r>
          </w:p>
          <w:p w14:paraId="39083BAC" w14:textId="67AB6C25" w:rsidR="00F61DF9" w:rsidRPr="00CF1A49" w:rsidRDefault="00BF25AB" w:rsidP="00F61DF9">
            <w:pPr>
              <w:pStyle w:val="Heading2"/>
              <w:contextualSpacing w:val="0"/>
            </w:pPr>
            <w:r>
              <w:t>Replenshment clerk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Giant tiger</w:t>
            </w:r>
          </w:p>
          <w:p w14:paraId="0BE5FE2B" w14:textId="05B386D6" w:rsidR="00F61DF9" w:rsidRDefault="00BF25AB" w:rsidP="00F61DF9">
            <w:r>
              <w:t>Interacted with members of the public, organized and stocked products, and ensured quality control.</w:t>
            </w:r>
          </w:p>
        </w:tc>
      </w:tr>
    </w:tbl>
    <w:sdt>
      <w:sdtPr>
        <w:alias w:val="Education:"/>
        <w:tag w:val="Education:"/>
        <w:id w:val="-1908763273"/>
        <w:placeholder>
          <w:docPart w:val="C09607E2585C43A1B0371E4EBA39B10A"/>
        </w:placeholder>
        <w:temporary/>
        <w:showingPlcHdr/>
        <w15:appearance w15:val="hidden"/>
      </w:sdtPr>
      <w:sdtContent>
        <w:p w14:paraId="6FB72314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0937DDF" w14:textId="77777777" w:rsidTr="00D66A52">
        <w:tc>
          <w:tcPr>
            <w:tcW w:w="9355" w:type="dxa"/>
          </w:tcPr>
          <w:p w14:paraId="5FC9A1C9" w14:textId="0A1ACEF2" w:rsidR="001D0BF1" w:rsidRPr="00CF1A49" w:rsidRDefault="00BF25AB" w:rsidP="001D0BF1">
            <w:pPr>
              <w:pStyle w:val="Heading3"/>
              <w:contextualSpacing w:val="0"/>
            </w:pPr>
            <w:r>
              <w:t>2018-Current</w:t>
            </w:r>
          </w:p>
          <w:p w14:paraId="55508F09" w14:textId="48A6D06E" w:rsidR="001D0BF1" w:rsidRPr="00CF1A49" w:rsidRDefault="00BF25AB" w:rsidP="001D0BF1">
            <w:pPr>
              <w:pStyle w:val="Heading2"/>
              <w:contextualSpacing w:val="0"/>
            </w:pPr>
            <w:r>
              <w:t>Bacholer of science in electr</w:t>
            </w:r>
            <w:r w:rsidR="00226350">
              <w:t>I</w:t>
            </w:r>
            <w:r>
              <w:t>cal and computer engineering</w:t>
            </w:r>
            <w:r w:rsidR="001D0BF1" w:rsidRPr="00CF1A49">
              <w:t>,</w:t>
            </w:r>
            <w:r>
              <w:t xml:space="preserve">          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 xml:space="preserve">The university of new brunswick. </w:t>
            </w:r>
          </w:p>
          <w:p w14:paraId="0E8C1F25" w14:textId="0B3D2774" w:rsidR="007538DC" w:rsidRPr="00CF1A49" w:rsidRDefault="00BF25AB" w:rsidP="007538DC">
            <w:pPr>
              <w:contextualSpacing w:val="0"/>
            </w:pPr>
            <w:r>
              <w:t xml:space="preserve">Currently pursing a degree in Electrical and Computer Engineering with a minor in Computer Science. </w:t>
            </w:r>
          </w:p>
        </w:tc>
      </w:tr>
      <w:tr w:rsidR="00F61DF9" w:rsidRPr="00CF1A49" w14:paraId="76F97EA0" w14:textId="77777777" w:rsidTr="00F61DF9">
        <w:tc>
          <w:tcPr>
            <w:tcW w:w="9355" w:type="dxa"/>
            <w:tcMar>
              <w:top w:w="216" w:type="dxa"/>
            </w:tcMar>
          </w:tcPr>
          <w:p w14:paraId="2550AD07" w14:textId="7C480485" w:rsidR="00F61DF9" w:rsidRPr="00CF1A49" w:rsidRDefault="00BF25AB" w:rsidP="00F61DF9">
            <w:pPr>
              <w:pStyle w:val="Heading3"/>
              <w:contextualSpacing w:val="0"/>
            </w:pPr>
            <w:r>
              <w:t>june</w:t>
            </w:r>
            <w:r w:rsidR="00F61DF9" w:rsidRPr="00CF1A49">
              <w:t xml:space="preserve"> </w:t>
            </w:r>
            <w:r>
              <w:t>2018</w:t>
            </w:r>
          </w:p>
          <w:p w14:paraId="6D26723D" w14:textId="33FEA581" w:rsidR="00F61DF9" w:rsidRDefault="00BF25AB" w:rsidP="00BB0022">
            <w:pPr>
              <w:pStyle w:val="Heading2"/>
              <w:contextualSpacing w:val="0"/>
            </w:pPr>
            <w:r>
              <w:t>High SChool diploma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Fredericton Christain academy</w:t>
            </w:r>
          </w:p>
        </w:tc>
      </w:tr>
    </w:tbl>
    <w:sdt>
      <w:sdtPr>
        <w:alias w:val="Skills:"/>
        <w:tag w:val="Skills:"/>
        <w:id w:val="-1392877668"/>
        <w:placeholder>
          <w:docPart w:val="E479EF69B0E54605AA85A8FA93E2D4D0"/>
        </w:placeholder>
        <w:temporary/>
        <w:showingPlcHdr/>
        <w15:appearance w15:val="hidden"/>
      </w:sdtPr>
      <w:sdtContent>
        <w:p w14:paraId="5C7BB2B0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376B73E" w14:textId="77777777" w:rsidTr="00CF1A49">
        <w:tc>
          <w:tcPr>
            <w:tcW w:w="4675" w:type="dxa"/>
          </w:tcPr>
          <w:p w14:paraId="1082FFCE" w14:textId="4F7311A1" w:rsidR="001E3120" w:rsidRPr="006E1507" w:rsidRDefault="00BB0022" w:rsidP="006E1507">
            <w:pPr>
              <w:pStyle w:val="ListBullet"/>
              <w:contextualSpacing w:val="0"/>
            </w:pPr>
            <w:r>
              <w:t>Programming:  Java</w:t>
            </w:r>
            <w:r w:rsidR="005E164B">
              <w:t>,</w:t>
            </w:r>
            <w:r>
              <w:t xml:space="preserve"> Python, SQL, MATLAB, C</w:t>
            </w:r>
          </w:p>
          <w:p w14:paraId="7C6DB7FA" w14:textId="77777777" w:rsidR="001F4E6D" w:rsidRDefault="00BB0022" w:rsidP="006E1507">
            <w:pPr>
              <w:pStyle w:val="ListBullet"/>
              <w:contextualSpacing w:val="0"/>
            </w:pPr>
            <w:r>
              <w:t>Basic Carpentry</w:t>
            </w:r>
          </w:p>
          <w:p w14:paraId="0C9C2A9A" w14:textId="77EA0462" w:rsidR="00381EC3" w:rsidRPr="006E1507" w:rsidRDefault="00381EC3" w:rsidP="006E1507">
            <w:pPr>
              <w:pStyle w:val="ListBullet"/>
              <w:contextualSpacing w:val="0"/>
            </w:pPr>
            <w:r>
              <w:t xml:space="preserve">Soldering </w:t>
            </w:r>
          </w:p>
        </w:tc>
        <w:tc>
          <w:tcPr>
            <w:tcW w:w="4675" w:type="dxa"/>
            <w:tcMar>
              <w:left w:w="360" w:type="dxa"/>
            </w:tcMar>
          </w:tcPr>
          <w:p w14:paraId="5E1B023A" w14:textId="7EDEDD8B" w:rsidR="003A0632" w:rsidRPr="006E1507" w:rsidRDefault="00BB0022" w:rsidP="006E1507">
            <w:pPr>
              <w:pStyle w:val="ListBullet"/>
              <w:contextualSpacing w:val="0"/>
            </w:pPr>
            <w:r>
              <w:t xml:space="preserve">Knowledge of Git and </w:t>
            </w:r>
            <w:r w:rsidR="00381EC3">
              <w:t>GitHub</w:t>
            </w:r>
          </w:p>
          <w:p w14:paraId="4D315252" w14:textId="272D19F5" w:rsidR="001E3120" w:rsidRPr="006E1507" w:rsidRDefault="00381EC3" w:rsidP="006E1507">
            <w:pPr>
              <w:pStyle w:val="ListBullet"/>
              <w:contextualSpacing w:val="0"/>
            </w:pPr>
            <w:r>
              <w:t xml:space="preserve">Independent worker </w:t>
            </w:r>
          </w:p>
          <w:p w14:paraId="782FF92A" w14:textId="13D1B4F4" w:rsidR="001E3120" w:rsidRPr="006E1507" w:rsidRDefault="00381EC3" w:rsidP="006E1507">
            <w:pPr>
              <w:pStyle w:val="ListBullet"/>
              <w:contextualSpacing w:val="0"/>
            </w:pPr>
            <w:r>
              <w:t xml:space="preserve">Safety oriented </w:t>
            </w:r>
          </w:p>
        </w:tc>
      </w:tr>
    </w:tbl>
    <w:sdt>
      <w:sdtPr>
        <w:alias w:val="Activities:"/>
        <w:tag w:val="Activities:"/>
        <w:id w:val="1223332893"/>
        <w:placeholder>
          <w:docPart w:val="6FB9CEE634E64C43961CE34395979C7F"/>
        </w:placeholder>
        <w:temporary/>
        <w:showingPlcHdr/>
        <w15:appearance w15:val="hidden"/>
      </w:sdtPr>
      <w:sdtContent>
        <w:p w14:paraId="5C60B072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045DE6FA" w14:textId="0E870CAF" w:rsidR="00B51D1B" w:rsidRPr="006E1507" w:rsidRDefault="003415C5" w:rsidP="006E1507">
      <w:r>
        <w:t xml:space="preserve">Was a member of the varsity basketball team at the University of New Brunswick from 2018 to 2022. </w:t>
      </w:r>
    </w:p>
    <w:sectPr w:rsidR="00B51D1B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30424" w14:textId="77777777" w:rsidR="00D32115" w:rsidRDefault="00D32115" w:rsidP="0068194B">
      <w:r>
        <w:separator/>
      </w:r>
    </w:p>
    <w:p w14:paraId="1C82CD5F" w14:textId="77777777" w:rsidR="00D32115" w:rsidRDefault="00D32115"/>
    <w:p w14:paraId="610D6564" w14:textId="77777777" w:rsidR="00D32115" w:rsidRDefault="00D32115"/>
  </w:endnote>
  <w:endnote w:type="continuationSeparator" w:id="0">
    <w:p w14:paraId="086DE9C5" w14:textId="77777777" w:rsidR="00D32115" w:rsidRDefault="00D32115" w:rsidP="0068194B">
      <w:r>
        <w:continuationSeparator/>
      </w:r>
    </w:p>
    <w:p w14:paraId="7BADE6CE" w14:textId="77777777" w:rsidR="00D32115" w:rsidRDefault="00D32115"/>
    <w:p w14:paraId="597C6E89" w14:textId="77777777" w:rsidR="00D32115" w:rsidRDefault="00D321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7EBE8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41F90" w14:textId="77777777" w:rsidR="00D32115" w:rsidRDefault="00D32115" w:rsidP="0068194B">
      <w:r>
        <w:separator/>
      </w:r>
    </w:p>
    <w:p w14:paraId="40ABB0A1" w14:textId="77777777" w:rsidR="00D32115" w:rsidRDefault="00D32115"/>
    <w:p w14:paraId="15A3D7BF" w14:textId="77777777" w:rsidR="00D32115" w:rsidRDefault="00D32115"/>
  </w:footnote>
  <w:footnote w:type="continuationSeparator" w:id="0">
    <w:p w14:paraId="7BFCF7F0" w14:textId="77777777" w:rsidR="00D32115" w:rsidRDefault="00D32115" w:rsidP="0068194B">
      <w:r>
        <w:continuationSeparator/>
      </w:r>
    </w:p>
    <w:p w14:paraId="32C0BCF5" w14:textId="77777777" w:rsidR="00D32115" w:rsidRDefault="00D32115"/>
    <w:p w14:paraId="271DC5C4" w14:textId="77777777" w:rsidR="00D32115" w:rsidRDefault="00D321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A34B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80DE6C" wp14:editId="49E1BD3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2ACF871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48859649">
    <w:abstractNumId w:val="9"/>
  </w:num>
  <w:num w:numId="2" w16cid:durableId="1139878916">
    <w:abstractNumId w:val="8"/>
  </w:num>
  <w:num w:numId="3" w16cid:durableId="1084765012">
    <w:abstractNumId w:val="7"/>
  </w:num>
  <w:num w:numId="4" w16cid:durableId="637998744">
    <w:abstractNumId w:val="6"/>
  </w:num>
  <w:num w:numId="5" w16cid:durableId="48500542">
    <w:abstractNumId w:val="10"/>
  </w:num>
  <w:num w:numId="6" w16cid:durableId="2005162944">
    <w:abstractNumId w:val="3"/>
  </w:num>
  <w:num w:numId="7" w16cid:durableId="824510384">
    <w:abstractNumId w:val="11"/>
  </w:num>
  <w:num w:numId="8" w16cid:durableId="224294959">
    <w:abstractNumId w:val="2"/>
  </w:num>
  <w:num w:numId="9" w16cid:durableId="1883130434">
    <w:abstractNumId w:val="12"/>
  </w:num>
  <w:num w:numId="10" w16cid:durableId="1890149640">
    <w:abstractNumId w:val="5"/>
  </w:num>
  <w:num w:numId="11" w16cid:durableId="1383754858">
    <w:abstractNumId w:val="4"/>
  </w:num>
  <w:num w:numId="12" w16cid:durableId="753403939">
    <w:abstractNumId w:val="1"/>
  </w:num>
  <w:num w:numId="13" w16cid:durableId="111136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36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0C29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1F7635"/>
    <w:rsid w:val="00203573"/>
    <w:rsid w:val="0020597D"/>
    <w:rsid w:val="00213B4C"/>
    <w:rsid w:val="002253B0"/>
    <w:rsid w:val="0022635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1EC7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15C5"/>
    <w:rsid w:val="003544E1"/>
    <w:rsid w:val="00366398"/>
    <w:rsid w:val="00381EC3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164B"/>
    <w:rsid w:val="005F4B91"/>
    <w:rsid w:val="005F55D2"/>
    <w:rsid w:val="0062312F"/>
    <w:rsid w:val="00625F2C"/>
    <w:rsid w:val="00642AAA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54B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3736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0022"/>
    <w:rsid w:val="00BB4E51"/>
    <w:rsid w:val="00BD431F"/>
    <w:rsid w:val="00BD5999"/>
    <w:rsid w:val="00BE423E"/>
    <w:rsid w:val="00BF25AB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211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041A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137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A1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drost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than-drost-391a4a185?lipi=urn%3Ali%3Apage%3Ad_flagship3_profile_view_base_contact_details%3BhRuBoU0pRMOBbdWODLmUag%3D%3D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ha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035F32C1B349A094BB17DC1D5E9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71C5A-5905-43EF-9616-6C69E8308C5A}"/>
      </w:docPartPr>
      <w:docPartBody>
        <w:p w:rsidR="007C396A" w:rsidRDefault="00000000">
          <w:pPr>
            <w:pStyle w:val="9D035F32C1B349A094BB17DC1D5E9A97"/>
          </w:pPr>
          <w:r w:rsidRPr="00CF1A49">
            <w:t>·</w:t>
          </w:r>
        </w:p>
      </w:docPartBody>
    </w:docPart>
    <w:docPart>
      <w:docPartPr>
        <w:name w:val="782FA0E34585499FA55889B85B7B4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6A6F8-985D-4BAA-96AF-785964C52CCA}"/>
      </w:docPartPr>
      <w:docPartBody>
        <w:p w:rsidR="007C396A" w:rsidRDefault="00000000">
          <w:pPr>
            <w:pStyle w:val="782FA0E34585499FA55889B85B7B42CB"/>
          </w:pPr>
          <w:r w:rsidRPr="00CF1A49">
            <w:t>·</w:t>
          </w:r>
        </w:p>
      </w:docPartBody>
    </w:docPart>
    <w:docPart>
      <w:docPartPr>
        <w:name w:val="50D7561A41FF4BB792D2A1CECE29E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A6D5C-AF65-4E9D-BC59-249B45AFDFAD}"/>
      </w:docPartPr>
      <w:docPartBody>
        <w:p w:rsidR="007C396A" w:rsidRDefault="00000000">
          <w:pPr>
            <w:pStyle w:val="50D7561A41FF4BB792D2A1CECE29E57E"/>
          </w:pPr>
          <w:r w:rsidRPr="00CF1A49">
            <w:t>·</w:t>
          </w:r>
        </w:p>
      </w:docPartBody>
    </w:docPart>
    <w:docPart>
      <w:docPartPr>
        <w:name w:val="98DD404721DE49BBA58E0F0FB3F3D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62439-9187-4924-9D8C-3911DE6C8DC7}"/>
      </w:docPartPr>
      <w:docPartBody>
        <w:p w:rsidR="007C396A" w:rsidRDefault="00000000">
          <w:pPr>
            <w:pStyle w:val="98DD404721DE49BBA58E0F0FB3F3D974"/>
          </w:pPr>
          <w:r w:rsidRPr="00CF1A49">
            <w:t>Experience</w:t>
          </w:r>
        </w:p>
      </w:docPartBody>
    </w:docPart>
    <w:docPart>
      <w:docPartPr>
        <w:name w:val="C09607E2585C43A1B0371E4EBA39B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C6776-8834-4D4C-B8E6-5E997636C358}"/>
      </w:docPartPr>
      <w:docPartBody>
        <w:p w:rsidR="007C396A" w:rsidRDefault="00000000">
          <w:pPr>
            <w:pStyle w:val="C09607E2585C43A1B0371E4EBA39B10A"/>
          </w:pPr>
          <w:r w:rsidRPr="00CF1A49">
            <w:t>Education</w:t>
          </w:r>
        </w:p>
      </w:docPartBody>
    </w:docPart>
    <w:docPart>
      <w:docPartPr>
        <w:name w:val="E479EF69B0E54605AA85A8FA93E2D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386EE-85F3-4698-B3C3-6103C1B7EE78}"/>
      </w:docPartPr>
      <w:docPartBody>
        <w:p w:rsidR="007C396A" w:rsidRDefault="00000000">
          <w:pPr>
            <w:pStyle w:val="E479EF69B0E54605AA85A8FA93E2D4D0"/>
          </w:pPr>
          <w:r w:rsidRPr="00CF1A49">
            <w:t>Skills</w:t>
          </w:r>
        </w:p>
      </w:docPartBody>
    </w:docPart>
    <w:docPart>
      <w:docPartPr>
        <w:name w:val="6FB9CEE634E64C43961CE34395979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7E272-30B1-4918-9F2C-2AD68A9C02C0}"/>
      </w:docPartPr>
      <w:docPartBody>
        <w:p w:rsidR="007C396A" w:rsidRDefault="00000000">
          <w:pPr>
            <w:pStyle w:val="6FB9CEE634E64C43961CE34395979C7F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36"/>
    <w:rsid w:val="007C396A"/>
    <w:rsid w:val="008E0136"/>
    <w:rsid w:val="00A9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D035F32C1B349A094BB17DC1D5E9A97">
    <w:name w:val="9D035F32C1B349A094BB17DC1D5E9A97"/>
  </w:style>
  <w:style w:type="paragraph" w:customStyle="1" w:styleId="782FA0E34585499FA55889B85B7B42CB">
    <w:name w:val="782FA0E34585499FA55889B85B7B42CB"/>
  </w:style>
  <w:style w:type="paragraph" w:customStyle="1" w:styleId="50D7561A41FF4BB792D2A1CECE29E57E">
    <w:name w:val="50D7561A41FF4BB792D2A1CECE29E57E"/>
  </w:style>
  <w:style w:type="paragraph" w:customStyle="1" w:styleId="98DD404721DE49BBA58E0F0FB3F3D974">
    <w:name w:val="98DD404721DE49BBA58E0F0FB3F3D97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09607E2585C43A1B0371E4EBA39B10A">
    <w:name w:val="C09607E2585C43A1B0371E4EBA39B10A"/>
  </w:style>
  <w:style w:type="paragraph" w:customStyle="1" w:styleId="E479EF69B0E54605AA85A8FA93E2D4D0">
    <w:name w:val="E479EF69B0E54605AA85A8FA93E2D4D0"/>
  </w:style>
  <w:style w:type="paragraph" w:customStyle="1" w:styleId="6FB9CEE634E64C43961CE34395979C7F">
    <w:name w:val="6FB9CEE634E64C43961CE34395979C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2023-02-10T20:51:00Z</dcterms:created>
  <dcterms:modified xsi:type="dcterms:W3CDTF">2023-04-24T17:58:00Z</dcterms:modified>
  <cp:category/>
</cp:coreProperties>
</file>